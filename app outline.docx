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B8C7" w14:textId="7C4FC48F" w:rsidR="00B979D8" w:rsidRDefault="00B67971">
      <w:pPr>
        <w:pStyle w:val="Date"/>
      </w:pPr>
      <w:r>
        <w:t>Si</w:t>
      </w:r>
      <w:r w:rsidR="004D4B0D">
        <w:t>11</w:t>
      </w:r>
      <w:r w:rsidR="00DE5062">
        <w:t>/0</w:t>
      </w:r>
      <w:r w:rsidR="004D4B0D">
        <w:t>7</w:t>
      </w:r>
      <w:r w:rsidR="00DE5062">
        <w:t>/2022</w:t>
      </w:r>
    </w:p>
    <w:p w14:paraId="33E4AC5F" w14:textId="1C2BC2E7" w:rsidR="00B979D8" w:rsidRDefault="00DE5062">
      <w:pPr>
        <w:pStyle w:val="Title"/>
      </w:pPr>
      <w:r>
        <w:t>Care 4 Cars</w:t>
      </w:r>
      <w:r w:rsidR="004D4B0D">
        <w:t xml:space="preserve"> </w:t>
      </w:r>
      <w:r w:rsidR="004D4B0D">
        <w:rPr>
          <w:sz w:val="16"/>
          <w:szCs w:val="16"/>
        </w:rPr>
        <w:t>created by: lavashti washington</w:t>
      </w:r>
      <w:r>
        <w:t xml:space="preserve"> </w:t>
      </w:r>
    </w:p>
    <w:p w14:paraId="20FCECB5" w14:textId="22118DF5" w:rsidR="004361C6" w:rsidRDefault="004361C6">
      <w:pPr>
        <w:pStyle w:val="Heading1"/>
      </w:pPr>
      <w:r>
        <w:t>Description</w:t>
      </w:r>
    </w:p>
    <w:p w14:paraId="5ADF84DB" w14:textId="7149E3C7" w:rsidR="00B979D8" w:rsidRDefault="004361C6">
      <w:r>
        <w:t>Care 4 Cars is a mobile application that brings automotive service request, scheduling, and payment right to your mobile device.</w:t>
      </w:r>
    </w:p>
    <w:p w14:paraId="4BF89D26" w14:textId="46FFF885" w:rsidR="00B979D8" w:rsidRPr="003F3D12" w:rsidRDefault="004361C6" w:rsidP="003F3D12">
      <w:pPr>
        <w:pStyle w:val="Heading2"/>
        <w:rPr>
          <w:rStyle w:val="Heading2Char"/>
        </w:rPr>
      </w:pPr>
      <w:r>
        <w:t xml:space="preserve">How it </w:t>
      </w:r>
      <w:r w:rsidR="00692ECE">
        <w:t>works</w:t>
      </w:r>
    </w:p>
    <w:p w14:paraId="0891993E" w14:textId="20CFA4EE" w:rsidR="00B979D8" w:rsidRDefault="004361C6" w:rsidP="004361C6">
      <w:pPr>
        <w:pStyle w:val="ListNumber"/>
      </w:pPr>
      <w:r>
        <w:t>Allows the customer to enter their required automotive service and search for a service provider in their area that can provide that service (mobile).</w:t>
      </w:r>
    </w:p>
    <w:p w14:paraId="58F6F4A2" w14:textId="12737D83" w:rsidR="004361C6" w:rsidRDefault="004361C6" w:rsidP="004361C6">
      <w:pPr>
        <w:pStyle w:val="ListNumber"/>
      </w:pPr>
      <w:r>
        <w:t xml:space="preserve">Allows customer to schedule and book the service with the provider </w:t>
      </w:r>
      <w:r w:rsidR="00692ECE">
        <w:t>in the app.</w:t>
      </w:r>
    </w:p>
    <w:p w14:paraId="4417D2B8" w14:textId="1C3A7128" w:rsidR="00692ECE" w:rsidRDefault="00692ECE" w:rsidP="00692ECE">
      <w:pPr>
        <w:pStyle w:val="ListNumber"/>
      </w:pPr>
      <w:r>
        <w:t xml:space="preserve">Allows the customer to pay for service once completed within the app. </w:t>
      </w:r>
    </w:p>
    <w:p w14:paraId="0913CB99" w14:textId="1C21B782" w:rsidR="00692ECE" w:rsidRDefault="00692ECE" w:rsidP="00692ECE">
      <w:pPr>
        <w:pStyle w:val="ListNumber"/>
      </w:pPr>
      <w:r>
        <w:t>The app will have preset service options that will cover most basic routine maintenance services, wash and detail services, and minor body repair services.</w:t>
      </w:r>
    </w:p>
    <w:p w14:paraId="5489B876" w14:textId="393EFCF3" w:rsidR="00692ECE" w:rsidRDefault="00692ECE" w:rsidP="00692ECE">
      <w:pPr>
        <w:pStyle w:val="ListNumber"/>
      </w:pPr>
      <w:r>
        <w:t>The app will use the internet content to search for companies in the area based on the customers input, schedule the service with th</w:t>
      </w:r>
      <w:r w:rsidR="00C91C06">
        <w:t>e</w:t>
      </w:r>
      <w:r>
        <w:t xml:space="preserve"> company, and act as a 3</w:t>
      </w:r>
      <w:r w:rsidRPr="00692ECE">
        <w:rPr>
          <w:vertAlign w:val="superscript"/>
        </w:rPr>
        <w:t>rd</w:t>
      </w:r>
      <w:r>
        <w:t xml:space="preserve"> party for payment once the work is completed</w:t>
      </w:r>
      <w:r w:rsidR="00C91C06">
        <w:t>.</w:t>
      </w:r>
    </w:p>
    <w:p w14:paraId="407AD270" w14:textId="77777777" w:rsidR="00C91C06" w:rsidRDefault="00C91C06" w:rsidP="00C91C06">
      <w:pPr>
        <w:pStyle w:val="ListNumber"/>
        <w:numPr>
          <w:ilvl w:val="0"/>
          <w:numId w:val="0"/>
        </w:numPr>
        <w:ind w:left="1080"/>
      </w:pPr>
    </w:p>
    <w:p w14:paraId="5CC6F134" w14:textId="5720504D" w:rsidR="00C91C06" w:rsidRDefault="00C91C06" w:rsidP="00C91C06">
      <w:pPr>
        <w:pStyle w:val="ListNumber"/>
        <w:numPr>
          <w:ilvl w:val="0"/>
          <w:numId w:val="0"/>
        </w:numPr>
        <w:ind w:left="1080" w:hanging="360"/>
      </w:pPr>
    </w:p>
    <w:p w14:paraId="1309080C" w14:textId="5480298D" w:rsidR="00C91C06" w:rsidRPr="00C91C06" w:rsidRDefault="00C91C06" w:rsidP="00C91C06">
      <w:pPr>
        <w:spacing w:before="600" w:after="60"/>
        <w:ind w:left="0"/>
        <w:outlineLvl w:val="0"/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</w:pPr>
      <w:r>
        <w:rPr>
          <w:rFonts w:asciiTheme="majorHAnsi" w:hAnsiTheme="majorHAnsi"/>
          <w:caps/>
          <w:color w:val="2E2E2E" w:themeColor="accent2"/>
          <w:spacing w:val="14"/>
          <w:sz w:val="26"/>
          <w:szCs w:val="26"/>
        </w:rPr>
        <w:t>Problem addressing</w:t>
      </w:r>
    </w:p>
    <w:p w14:paraId="0DB56FD8" w14:textId="5FC28D00" w:rsidR="00C91C06" w:rsidRDefault="00C91C06" w:rsidP="00C91C06">
      <w:pPr>
        <w:pStyle w:val="ListNumber"/>
        <w:numPr>
          <w:ilvl w:val="0"/>
          <w:numId w:val="0"/>
        </w:numPr>
        <w:ind w:left="810" w:hanging="360"/>
      </w:pPr>
      <w:r>
        <w:t>Most mobile automotive services are known of only through word-of-mouth advertising and google searches. This app will allow users to search for the mobile automotive service that they need without hunting through a bunch of poorly advertised websites they may find on the internet.</w:t>
      </w:r>
    </w:p>
    <w:p w14:paraId="45A8134A" w14:textId="5BF8D300" w:rsidR="00C91C06" w:rsidRDefault="00C91C06" w:rsidP="00C91C06">
      <w:pPr>
        <w:pStyle w:val="ListNumber"/>
        <w:numPr>
          <w:ilvl w:val="0"/>
          <w:numId w:val="0"/>
        </w:numPr>
        <w:ind w:left="810" w:hanging="360"/>
      </w:pPr>
    </w:p>
    <w:p w14:paraId="302C7304" w14:textId="5485F8D6" w:rsidR="00C91C06" w:rsidRDefault="00C91C06" w:rsidP="00C91C06">
      <w:pPr>
        <w:pStyle w:val="Heading1"/>
      </w:pPr>
      <w:r>
        <w:t>Platform</w:t>
      </w:r>
    </w:p>
    <w:p w14:paraId="73C38E06" w14:textId="34FA2278" w:rsidR="00C91C06" w:rsidRDefault="00D55956" w:rsidP="00C91C06">
      <w:pPr>
        <w:pStyle w:val="ListNumber"/>
        <w:numPr>
          <w:ilvl w:val="0"/>
          <w:numId w:val="0"/>
        </w:numPr>
        <w:ind w:left="810" w:hanging="360"/>
      </w:pPr>
      <w:r>
        <w:t>Web-based platform</w:t>
      </w:r>
    </w:p>
    <w:p w14:paraId="7B0913A2" w14:textId="264316FA" w:rsidR="00D55956" w:rsidRDefault="00D55956" w:rsidP="00C91C06">
      <w:pPr>
        <w:pStyle w:val="ListNumber"/>
        <w:numPr>
          <w:ilvl w:val="0"/>
          <w:numId w:val="0"/>
        </w:numPr>
        <w:ind w:left="810" w:hanging="360"/>
      </w:pPr>
    </w:p>
    <w:p w14:paraId="6F518569" w14:textId="19559BD7" w:rsidR="00D55956" w:rsidRDefault="00D55956" w:rsidP="00D55956">
      <w:pPr>
        <w:pStyle w:val="Heading1"/>
      </w:pPr>
      <w:r>
        <w:t>front/back end support</w:t>
      </w:r>
    </w:p>
    <w:p w14:paraId="76D548A9" w14:textId="0A3E9B81" w:rsidR="00D55956" w:rsidRDefault="00D55956" w:rsidP="00C91C06">
      <w:pPr>
        <w:pStyle w:val="ListNumber"/>
        <w:numPr>
          <w:ilvl w:val="0"/>
          <w:numId w:val="0"/>
        </w:numPr>
        <w:ind w:left="810" w:hanging="360"/>
      </w:pPr>
      <w:r>
        <w:t>Front-end – HTML, CSS coder</w:t>
      </w:r>
    </w:p>
    <w:p w14:paraId="1EE05EFC" w14:textId="67A8B7BB" w:rsidR="00D55956" w:rsidRDefault="00D55956" w:rsidP="00C91C06">
      <w:pPr>
        <w:pStyle w:val="ListNumber"/>
        <w:numPr>
          <w:ilvl w:val="0"/>
          <w:numId w:val="0"/>
        </w:numPr>
        <w:ind w:left="810" w:hanging="360"/>
      </w:pPr>
      <w:r>
        <w:t>Back-end – python app server, SQL database</w:t>
      </w:r>
    </w:p>
    <w:p w14:paraId="4E9D730C" w14:textId="095385B4" w:rsidR="004D4B0D" w:rsidRDefault="004D4B0D" w:rsidP="00C91C06">
      <w:pPr>
        <w:pStyle w:val="ListNumber"/>
        <w:numPr>
          <w:ilvl w:val="0"/>
          <w:numId w:val="0"/>
        </w:numPr>
        <w:ind w:left="810" w:hanging="360"/>
      </w:pPr>
    </w:p>
    <w:p w14:paraId="1D28E1FB" w14:textId="74A63BA6" w:rsidR="004D4B0D" w:rsidRDefault="004D4B0D" w:rsidP="004D4B0D">
      <w:pPr>
        <w:pStyle w:val="Heading1"/>
      </w:pPr>
      <w:r>
        <w:lastRenderedPageBreak/>
        <w:t>functionality</w:t>
      </w:r>
    </w:p>
    <w:p w14:paraId="643D04E8" w14:textId="7131AFEB" w:rsidR="004D4B0D" w:rsidRDefault="004D4B0D" w:rsidP="004D4B0D">
      <w:pPr>
        <w:pStyle w:val="ListNumber"/>
        <w:numPr>
          <w:ilvl w:val="0"/>
          <w:numId w:val="16"/>
        </w:numPr>
      </w:pPr>
      <w:r>
        <w:t>Web-based user friendly setup with a responsive interface through the device’s web browser.</w:t>
      </w:r>
    </w:p>
    <w:p w14:paraId="46766FB3" w14:textId="3ACAB08B" w:rsidR="004D4B0D" w:rsidRDefault="004D4B0D" w:rsidP="004D4B0D">
      <w:pPr>
        <w:pStyle w:val="ListNumber"/>
        <w:numPr>
          <w:ilvl w:val="0"/>
          <w:numId w:val="16"/>
        </w:numPr>
      </w:pPr>
      <w:r>
        <w:t>Opens to a home page with a tabbed menu for service info, user login, and other features.</w:t>
      </w:r>
    </w:p>
    <w:p w14:paraId="6F7E9191" w14:textId="581CDF50" w:rsidR="004D4B0D" w:rsidRDefault="004D4B0D" w:rsidP="004D4B0D">
      <w:pPr>
        <w:pStyle w:val="ListNumber"/>
        <w:numPr>
          <w:ilvl w:val="0"/>
          <w:numId w:val="16"/>
        </w:numPr>
      </w:pPr>
      <w:r>
        <w:t>Includes a search button to open the search form for car service.</w:t>
      </w:r>
    </w:p>
    <w:p w14:paraId="66AFEB5C" w14:textId="0D763883" w:rsidR="004D4B0D" w:rsidRDefault="004D4B0D" w:rsidP="004D4B0D">
      <w:pPr>
        <w:pStyle w:val="ListNumber"/>
        <w:numPr>
          <w:ilvl w:val="0"/>
          <w:numId w:val="16"/>
        </w:numPr>
      </w:pPr>
      <w:r>
        <w:t>Include push notifications feature for service reminders and updates</w:t>
      </w:r>
    </w:p>
    <w:p w14:paraId="0B62A820" w14:textId="1AE3FECA" w:rsidR="004D4B0D" w:rsidRDefault="004D4B0D" w:rsidP="004D4B0D">
      <w:pPr>
        <w:pStyle w:val="ListNumber"/>
        <w:numPr>
          <w:ilvl w:val="0"/>
          <w:numId w:val="16"/>
        </w:numPr>
      </w:pPr>
      <w:r>
        <w:t>Include a customer feedback section</w:t>
      </w:r>
    </w:p>
    <w:p w14:paraId="37B251E4" w14:textId="4EFC6EBF" w:rsidR="004D4B0D" w:rsidRDefault="004D4B0D" w:rsidP="004D4B0D">
      <w:pPr>
        <w:pStyle w:val="ListNumber"/>
        <w:numPr>
          <w:ilvl w:val="0"/>
          <w:numId w:val="0"/>
        </w:numPr>
        <w:ind w:left="1080" w:hanging="360"/>
      </w:pPr>
    </w:p>
    <w:p w14:paraId="26943F4B" w14:textId="4C539C68" w:rsidR="004D4B0D" w:rsidRDefault="004D4B0D" w:rsidP="004D4B0D">
      <w:pPr>
        <w:pStyle w:val="Heading1"/>
      </w:pPr>
      <w:r>
        <w:t>Design</w:t>
      </w:r>
    </w:p>
    <w:p w14:paraId="453163D6" w14:textId="12CFE967" w:rsidR="004D4B0D" w:rsidRDefault="004D4B0D" w:rsidP="004D4B0D">
      <w:pPr>
        <w:pStyle w:val="ListNumber"/>
        <w:numPr>
          <w:ilvl w:val="0"/>
          <w:numId w:val="0"/>
        </w:numPr>
        <w:ind w:left="1080" w:hanging="360"/>
      </w:pPr>
    </w:p>
    <w:p w14:paraId="4D39D408" w14:textId="171E07A0" w:rsidR="004D4B0D" w:rsidRDefault="004D4B0D" w:rsidP="004D4B0D">
      <w:pPr>
        <w:pStyle w:val="ListNumber"/>
        <w:numPr>
          <w:ilvl w:val="0"/>
          <w:numId w:val="0"/>
        </w:numPr>
        <w:ind w:left="1080" w:hanging="360"/>
      </w:pPr>
      <w:r w:rsidRPr="004D4B0D">
        <w:rPr>
          <w:noProof/>
        </w:rPr>
        <w:drawing>
          <wp:inline distT="0" distB="0" distL="0" distR="0" wp14:anchorId="64711EB1" wp14:editId="4DEA8B13">
            <wp:extent cx="3114675" cy="400050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113" cy="400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49FB" w14:textId="767E1F9C" w:rsidR="00C77C9B" w:rsidRDefault="00C77C9B" w:rsidP="004D4B0D">
      <w:pPr>
        <w:pStyle w:val="ListNumber"/>
        <w:numPr>
          <w:ilvl w:val="0"/>
          <w:numId w:val="0"/>
        </w:numPr>
        <w:ind w:left="1080" w:hanging="360"/>
      </w:pPr>
    </w:p>
    <w:p w14:paraId="4D72D20F" w14:textId="1710EC00" w:rsidR="00C77C9B" w:rsidRDefault="00C77C9B" w:rsidP="00C77C9B">
      <w:pPr>
        <w:pStyle w:val="Heading1"/>
      </w:pPr>
      <w:r>
        <w:t>GIThub readme</w:t>
      </w:r>
    </w:p>
    <w:p w14:paraId="5F8FA692" w14:textId="558AC412" w:rsidR="00C77C9B" w:rsidRDefault="00C77C9B" w:rsidP="004D4B0D">
      <w:pPr>
        <w:pStyle w:val="ListNumber"/>
        <w:numPr>
          <w:ilvl w:val="0"/>
          <w:numId w:val="0"/>
        </w:numPr>
        <w:ind w:left="1080" w:hanging="360"/>
      </w:pPr>
      <w:hyperlink r:id="rId8" w:history="1">
        <w:r w:rsidRPr="00C3250B">
          <w:rPr>
            <w:rStyle w:val="Hyperlink"/>
          </w:rPr>
          <w:t>https://github.com/washingl/App-Project/blob/main/README.md</w:t>
        </w:r>
      </w:hyperlink>
    </w:p>
    <w:p w14:paraId="65B23D7C" w14:textId="77777777" w:rsidR="00C77C9B" w:rsidRDefault="00C77C9B" w:rsidP="004D4B0D">
      <w:pPr>
        <w:pStyle w:val="ListNumber"/>
        <w:numPr>
          <w:ilvl w:val="0"/>
          <w:numId w:val="0"/>
        </w:numPr>
        <w:ind w:left="1080" w:hanging="360"/>
      </w:pPr>
    </w:p>
    <w:p w14:paraId="0FA25BB0" w14:textId="77777777" w:rsidR="00C77C9B" w:rsidRDefault="00C77C9B" w:rsidP="004D4B0D">
      <w:pPr>
        <w:pStyle w:val="ListNumber"/>
        <w:numPr>
          <w:ilvl w:val="0"/>
          <w:numId w:val="0"/>
        </w:numPr>
        <w:ind w:left="1080" w:hanging="360"/>
      </w:pPr>
    </w:p>
    <w:sectPr w:rsidR="00C77C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686CC" w14:textId="77777777" w:rsidR="007701EC" w:rsidRDefault="007701EC">
      <w:pPr>
        <w:spacing w:after="0" w:line="240" w:lineRule="auto"/>
      </w:pPr>
      <w:r>
        <w:separator/>
      </w:r>
    </w:p>
    <w:p w14:paraId="5A7E2DF4" w14:textId="77777777" w:rsidR="007701EC" w:rsidRDefault="007701EC"/>
  </w:endnote>
  <w:endnote w:type="continuationSeparator" w:id="0">
    <w:p w14:paraId="1ABCC47A" w14:textId="77777777" w:rsidR="007701EC" w:rsidRDefault="007701EC">
      <w:pPr>
        <w:spacing w:after="0" w:line="240" w:lineRule="auto"/>
      </w:pPr>
      <w:r>
        <w:continuationSeparator/>
      </w:r>
    </w:p>
    <w:p w14:paraId="56CA3B7C" w14:textId="77777777" w:rsidR="007701EC" w:rsidRDefault="00770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48D56" w14:textId="77777777" w:rsidR="00696D06" w:rsidRDefault="00696D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C758C" w14:textId="77777777" w:rsidR="00B979D8" w:rsidRDefault="0091739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E5B87" w14:textId="77777777" w:rsidR="00696D06" w:rsidRDefault="00696D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5D285" w14:textId="77777777" w:rsidR="007701EC" w:rsidRDefault="007701EC">
      <w:pPr>
        <w:spacing w:after="0" w:line="240" w:lineRule="auto"/>
      </w:pPr>
      <w:r>
        <w:separator/>
      </w:r>
    </w:p>
    <w:p w14:paraId="2BEA2365" w14:textId="77777777" w:rsidR="007701EC" w:rsidRDefault="007701EC"/>
  </w:footnote>
  <w:footnote w:type="continuationSeparator" w:id="0">
    <w:p w14:paraId="0A91F16F" w14:textId="77777777" w:rsidR="007701EC" w:rsidRDefault="007701EC">
      <w:pPr>
        <w:spacing w:after="0" w:line="240" w:lineRule="auto"/>
      </w:pPr>
      <w:r>
        <w:continuationSeparator/>
      </w:r>
    </w:p>
    <w:p w14:paraId="1BE7E174" w14:textId="77777777" w:rsidR="007701EC" w:rsidRDefault="007701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F4B7" w14:textId="77777777" w:rsidR="00696D06" w:rsidRDefault="00696D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7130F" w14:textId="77777777" w:rsidR="00696D06" w:rsidRDefault="00696D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C5D9" w14:textId="77777777" w:rsidR="00696D06" w:rsidRDefault="00696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B2B8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4D0BE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F4F2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DF41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661F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99E70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24A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4F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05552C83"/>
    <w:multiLevelType w:val="multilevel"/>
    <w:tmpl w:val="9B548F9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0BC111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0571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8FB0E3A"/>
    <w:multiLevelType w:val="multilevel"/>
    <w:tmpl w:val="D6E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12" w15:restartNumberingAfterBreak="0">
    <w:nsid w:val="550A16D6"/>
    <w:multiLevelType w:val="hybridMultilevel"/>
    <w:tmpl w:val="0532B0B4"/>
    <w:lvl w:ilvl="0" w:tplc="D9AA0004">
      <w:start w:val="60"/>
      <w:numFmt w:val="bullet"/>
      <w:lvlText w:val="-"/>
      <w:lvlJc w:val="left"/>
      <w:pPr>
        <w:ind w:left="81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D1638CF"/>
    <w:multiLevelType w:val="multilevel"/>
    <w:tmpl w:val="5C7EBD96"/>
    <w:lvl w:ilvl="0">
      <w:start w:val="1"/>
      <w:numFmt w:val="lowerRoman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6E2B3F6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23951017">
    <w:abstractNumId w:val="11"/>
  </w:num>
  <w:num w:numId="2" w16cid:durableId="460849309">
    <w:abstractNumId w:val="0"/>
  </w:num>
  <w:num w:numId="3" w16cid:durableId="242567436">
    <w:abstractNumId w:val="1"/>
  </w:num>
  <w:num w:numId="4" w16cid:durableId="1569613294">
    <w:abstractNumId w:val="2"/>
  </w:num>
  <w:num w:numId="5" w16cid:durableId="2085836025">
    <w:abstractNumId w:val="3"/>
  </w:num>
  <w:num w:numId="6" w16cid:durableId="111633231">
    <w:abstractNumId w:val="13"/>
  </w:num>
  <w:num w:numId="7" w16cid:durableId="1869220982">
    <w:abstractNumId w:val="4"/>
  </w:num>
  <w:num w:numId="8" w16cid:durableId="2067023025">
    <w:abstractNumId w:val="5"/>
  </w:num>
  <w:num w:numId="9" w16cid:durableId="1218475873">
    <w:abstractNumId w:val="6"/>
  </w:num>
  <w:num w:numId="10" w16cid:durableId="1024090100">
    <w:abstractNumId w:val="7"/>
  </w:num>
  <w:num w:numId="11" w16cid:durableId="509175688">
    <w:abstractNumId w:val="8"/>
  </w:num>
  <w:num w:numId="12" w16cid:durableId="1450589059">
    <w:abstractNumId w:val="14"/>
  </w:num>
  <w:num w:numId="13" w16cid:durableId="761070965">
    <w:abstractNumId w:val="9"/>
  </w:num>
  <w:num w:numId="14" w16cid:durableId="1180316345">
    <w:abstractNumId w:val="10"/>
  </w:num>
  <w:num w:numId="15" w16cid:durableId="76283910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06432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62"/>
    <w:rsid w:val="00051678"/>
    <w:rsid w:val="00080C63"/>
    <w:rsid w:val="000C47C7"/>
    <w:rsid w:val="000D1F66"/>
    <w:rsid w:val="000D3390"/>
    <w:rsid w:val="001800F8"/>
    <w:rsid w:val="00294C3F"/>
    <w:rsid w:val="002C1552"/>
    <w:rsid w:val="00303660"/>
    <w:rsid w:val="00315E05"/>
    <w:rsid w:val="00316CE0"/>
    <w:rsid w:val="0034617C"/>
    <w:rsid w:val="00356102"/>
    <w:rsid w:val="003B0C99"/>
    <w:rsid w:val="003F2336"/>
    <w:rsid w:val="003F397A"/>
    <w:rsid w:val="003F3D12"/>
    <w:rsid w:val="004343C1"/>
    <w:rsid w:val="004361C6"/>
    <w:rsid w:val="004C0D7C"/>
    <w:rsid w:val="004D4B0D"/>
    <w:rsid w:val="00521179"/>
    <w:rsid w:val="0055429E"/>
    <w:rsid w:val="00567C7E"/>
    <w:rsid w:val="005C7BF4"/>
    <w:rsid w:val="00692ECE"/>
    <w:rsid w:val="00696D06"/>
    <w:rsid w:val="006B6AF4"/>
    <w:rsid w:val="007002A7"/>
    <w:rsid w:val="00721AE6"/>
    <w:rsid w:val="00740829"/>
    <w:rsid w:val="007701EC"/>
    <w:rsid w:val="00793758"/>
    <w:rsid w:val="007A06AE"/>
    <w:rsid w:val="00807F4F"/>
    <w:rsid w:val="00814746"/>
    <w:rsid w:val="00851BEE"/>
    <w:rsid w:val="00890F29"/>
    <w:rsid w:val="00917394"/>
    <w:rsid w:val="009866E2"/>
    <w:rsid w:val="00A40744"/>
    <w:rsid w:val="00AE3359"/>
    <w:rsid w:val="00B51EB3"/>
    <w:rsid w:val="00B67971"/>
    <w:rsid w:val="00B979D8"/>
    <w:rsid w:val="00BB1F80"/>
    <w:rsid w:val="00BB7054"/>
    <w:rsid w:val="00C00F1E"/>
    <w:rsid w:val="00C11B7B"/>
    <w:rsid w:val="00C77C9B"/>
    <w:rsid w:val="00C91C06"/>
    <w:rsid w:val="00CF7F3E"/>
    <w:rsid w:val="00D55956"/>
    <w:rsid w:val="00DB445C"/>
    <w:rsid w:val="00DE5062"/>
    <w:rsid w:val="00E129F9"/>
    <w:rsid w:val="00E60CF9"/>
    <w:rsid w:val="00FB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88683B"/>
  <w15:chartTrackingRefBased/>
  <w15:docId w15:val="{6AD9BBDC-BE3B-4158-9F55-CD0DDEEEC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06"/>
  </w:style>
  <w:style w:type="paragraph" w:styleId="Heading1">
    <w:name w:val="heading 1"/>
    <w:basedOn w:val="Normal"/>
    <w:link w:val="Heading1Char"/>
    <w:uiPriority w:val="9"/>
    <w:qFormat/>
    <w:rsid w:val="00740829"/>
    <w:pPr>
      <w:spacing w:before="600" w:after="60"/>
      <w:ind w:left="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740829"/>
    <w:pPr>
      <w:spacing w:before="40" w:after="0"/>
      <w:ind w:left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740829"/>
    <w:pPr>
      <w:spacing w:before="40" w:after="0"/>
      <w:ind w:left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740829"/>
    <w:pPr>
      <w:spacing w:before="40" w:after="0"/>
      <w:ind w:left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740829"/>
    <w:pPr>
      <w:spacing w:before="40" w:after="0"/>
      <w:ind w:left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740829"/>
    <w:pPr>
      <w:spacing w:before="40" w:after="0"/>
      <w:ind w:left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3F2336"/>
    <w:rPr>
      <w:rFonts w:asciiTheme="majorHAnsi" w:eastAsiaTheme="majorEastAsia" w:hAnsiTheme="majorHAnsi" w:cstheme="majorBidi"/>
      <w:color w:val="535353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sid w:val="00BB1F80"/>
    <w:pPr>
      <w:spacing w:after="200" w:line="240" w:lineRule="auto"/>
    </w:pPr>
    <w:rPr>
      <w:i/>
      <w:iCs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sid w:val="00793758"/>
    <w:rPr>
      <w:color w:val="707070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F8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B1F80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1F8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B1F80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B1F8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1F8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1F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1F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1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1F8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1F80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F8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F80"/>
    <w:rPr>
      <w:rFonts w:ascii="Segoe UI" w:hAnsi="Segoe UI" w:cs="Segoe UI"/>
      <w:szCs w:val="16"/>
    </w:rPr>
  </w:style>
  <w:style w:type="paragraph" w:styleId="EnvelopeReturn">
    <w:name w:val="envelope return"/>
    <w:basedOn w:val="Normal"/>
    <w:uiPriority w:val="99"/>
    <w:semiHidden/>
    <w:unhideWhenUsed/>
    <w:rsid w:val="00BB1F8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1F8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1F8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F8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B1F8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B1F8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B1F8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B1F8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B1F80"/>
    <w:rPr>
      <w:rFonts w:ascii="Consolas" w:hAnsi="Consolas"/>
      <w:szCs w:val="21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7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535353" w:themeColor="accent1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758"/>
    <w:rPr>
      <w:rFonts w:asciiTheme="majorHAnsi" w:eastAsiaTheme="majorEastAsia" w:hAnsiTheme="majorHAnsi" w:cstheme="majorBidi"/>
      <w:color w:val="535353" w:themeColor="accent1" w:themeShade="BF"/>
      <w:sz w:val="24"/>
      <w:szCs w:val="24"/>
      <w:shd w:val="pct20" w:color="auto" w:fill="auto"/>
    </w:rPr>
  </w:style>
  <w:style w:type="paragraph" w:styleId="ListNumber">
    <w:name w:val="List Number"/>
    <w:basedOn w:val="Normal"/>
    <w:uiPriority w:val="10"/>
    <w:qFormat/>
    <w:rsid w:val="003F2336"/>
    <w:pPr>
      <w:numPr>
        <w:numId w:val="6"/>
      </w:numPr>
      <w:ind w:left="1080"/>
      <w:contextualSpacing/>
    </w:pPr>
  </w:style>
  <w:style w:type="paragraph" w:styleId="ListBullet">
    <w:name w:val="List Bullet"/>
    <w:basedOn w:val="Normal"/>
    <w:uiPriority w:val="10"/>
    <w:rsid w:val="003F2336"/>
    <w:pPr>
      <w:numPr>
        <w:numId w:val="11"/>
      </w:numPr>
      <w:ind w:left="1080"/>
      <w:contextualSpacing/>
    </w:pPr>
  </w:style>
  <w:style w:type="character" w:styleId="Hyperlink">
    <w:name w:val="Hyperlink"/>
    <w:basedOn w:val="DefaultParagraphFont"/>
    <w:uiPriority w:val="99"/>
    <w:unhideWhenUsed/>
    <w:rsid w:val="00C77C9B"/>
    <w:rPr>
      <w:color w:val="407F8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C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5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shingl/App-Project/blob/main/README.md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da\AppData\Local\Packages\Microsoft.Office.Desktop_8wekyb3d8bbwe\LocalCache\Roaming\Microsoft\Templates\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1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407F83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</Template>
  <TotalTime>2763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washington</dc:creator>
  <cp:keywords/>
  <dc:description/>
  <cp:lastModifiedBy>Lavashti Washington</cp:lastModifiedBy>
  <cp:revision>3</cp:revision>
  <dcterms:created xsi:type="dcterms:W3CDTF">2022-07-10T00:31:00Z</dcterms:created>
  <dcterms:modified xsi:type="dcterms:W3CDTF">2022-07-11T23:04:00Z</dcterms:modified>
</cp:coreProperties>
</file>